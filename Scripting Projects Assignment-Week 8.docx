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58DB1160" w:rsidR="00272DDC" w:rsidRPr="006E6826" w:rsidRDefault="005378B6"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2E2052C9" w:rsidR="00272DDC" w:rsidRPr="006E6826" w:rsidRDefault="005378B6"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3E7814E" w:rsidR="00272DDC" w:rsidRPr="006E6826" w:rsidRDefault="005378B6" w:rsidP="007F5540">
            <w:pPr>
              <w:keepNext/>
              <w:keepLines/>
            </w:pPr>
            <w:r>
              <w:t>3/5/2023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34290236" w14:textId="77777777" w:rsidR="005378B6" w:rsidRDefault="005378B6" w:rsidP="005378B6">
      <w:pPr>
        <w:pStyle w:val="Heading1"/>
        <w:shd w:val="clear" w:color="auto" w:fill="FFFFFF"/>
        <w:spacing w:before="90" w:after="90"/>
        <w:jc w:val="left"/>
        <w:rPr>
          <w:rFonts w:ascii="Helvetica" w:hAnsi="Helvetica" w:cs="Helvetica"/>
          <w:b w:val="0"/>
          <w:bCs w:val="0"/>
          <w:color w:val="2D3B45"/>
          <w:sz w:val="43"/>
          <w:szCs w:val="43"/>
        </w:rPr>
      </w:pPr>
      <w:r>
        <w:rPr>
          <w:rFonts w:ascii="Helvetica" w:hAnsi="Helvetica" w:cs="Helvetica"/>
          <w:b w:val="0"/>
          <w:bCs w:val="0"/>
          <w:color w:val="2D3B45"/>
          <w:sz w:val="43"/>
          <w:szCs w:val="43"/>
        </w:rPr>
        <w:t>Page 203</w:t>
      </w:r>
    </w:p>
    <w:p w14:paraId="2446A46A" w14:textId="77777777" w:rsidR="005378B6" w:rsidRDefault="005378B6" w:rsidP="005378B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451E4555" w14:textId="77777777" w:rsidR="005378B6" w:rsidRDefault="005378B6" w:rsidP="005378B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3556AB04" w14:textId="25026559" w:rsidR="005378B6" w:rsidRDefault="005378B6" w:rsidP="0022467E">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67F6BABB" w14:textId="686F02CF" w:rsidR="0022467E" w:rsidRDefault="0022467E" w:rsidP="0022467E">
      <w:pPr>
        <w:shd w:val="clear" w:color="auto" w:fill="FFFFFF"/>
        <w:spacing w:before="100" w:beforeAutospacing="1" w:after="100" w:afterAutospacing="1"/>
        <w:rPr>
          <w:color w:val="2D3B45"/>
          <w:sz w:val="33"/>
          <w:szCs w:val="33"/>
        </w:rPr>
      </w:pPr>
      <w:r w:rsidRPr="0022467E">
        <w:rPr>
          <w:color w:val="2D3B45"/>
          <w:sz w:val="33"/>
          <w:szCs w:val="33"/>
        </w:rPr>
        <w:lastRenderedPageBreak/>
        <w:drawing>
          <wp:inline distT="0" distB="0" distL="0" distR="0" wp14:anchorId="05CBA747" wp14:editId="47C1FDEB">
            <wp:extent cx="6309360" cy="7496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7496810"/>
                    </a:xfrm>
                    <a:prstGeom prst="rect">
                      <a:avLst/>
                    </a:prstGeom>
                  </pic:spPr>
                </pic:pic>
              </a:graphicData>
            </a:graphic>
          </wp:inline>
        </w:drawing>
      </w:r>
    </w:p>
    <w:p w14:paraId="58EB89D3" w14:textId="77777777" w:rsidR="005378B6" w:rsidRDefault="005378B6" w:rsidP="005378B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2</w:t>
      </w:r>
    </w:p>
    <w:p w14:paraId="5F134788" w14:textId="77777777" w:rsidR="005378B6" w:rsidRDefault="005378B6" w:rsidP="005378B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01AC0B1F" w14:textId="240FE72C" w:rsidR="005378B6" w:rsidRDefault="005378B6" w:rsidP="0022467E">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112451BD" w14:textId="20E1530C" w:rsidR="0064081F" w:rsidRDefault="0064081F" w:rsidP="0064081F">
      <w:pPr>
        <w:shd w:val="clear" w:color="auto" w:fill="FFFFFF"/>
        <w:spacing w:before="100" w:beforeAutospacing="1" w:after="100" w:afterAutospacing="1"/>
        <w:rPr>
          <w:color w:val="2D3B45"/>
          <w:sz w:val="33"/>
          <w:szCs w:val="33"/>
        </w:rPr>
      </w:pPr>
      <w:r w:rsidRPr="0064081F">
        <w:rPr>
          <w:color w:val="2D3B45"/>
          <w:sz w:val="33"/>
          <w:szCs w:val="33"/>
        </w:rPr>
        <w:lastRenderedPageBreak/>
        <w:drawing>
          <wp:inline distT="0" distB="0" distL="0" distR="0" wp14:anchorId="7F3BB957" wp14:editId="295DD371">
            <wp:extent cx="6309360" cy="734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7341870"/>
                    </a:xfrm>
                    <a:prstGeom prst="rect">
                      <a:avLst/>
                    </a:prstGeom>
                  </pic:spPr>
                </pic:pic>
              </a:graphicData>
            </a:graphic>
          </wp:inline>
        </w:drawing>
      </w:r>
    </w:p>
    <w:p w14:paraId="40334827" w14:textId="77777777" w:rsidR="005378B6" w:rsidRDefault="005378B6" w:rsidP="005378B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3</w:t>
      </w:r>
    </w:p>
    <w:p w14:paraId="0A63DA3D" w14:textId="77777777" w:rsidR="005378B6" w:rsidRDefault="005378B6" w:rsidP="005378B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33B80704" w14:textId="5365E01C" w:rsidR="005378B6" w:rsidRDefault="005378B6" w:rsidP="0022467E">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06537E99" w14:textId="52FA2860" w:rsidR="00746C69" w:rsidRDefault="00746C69" w:rsidP="00746C69">
      <w:pPr>
        <w:shd w:val="clear" w:color="auto" w:fill="FFFFFF"/>
        <w:spacing w:before="100" w:beforeAutospacing="1" w:after="100" w:afterAutospacing="1"/>
        <w:rPr>
          <w:color w:val="2D3B45"/>
          <w:sz w:val="33"/>
          <w:szCs w:val="33"/>
        </w:rPr>
      </w:pPr>
      <w:r w:rsidRPr="00746C69">
        <w:rPr>
          <w:color w:val="2D3B45"/>
          <w:sz w:val="33"/>
          <w:szCs w:val="33"/>
        </w:rPr>
        <w:drawing>
          <wp:inline distT="0" distB="0" distL="0" distR="0" wp14:anchorId="61EBC769" wp14:editId="76F3D262">
            <wp:extent cx="6309360" cy="590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5907405"/>
                    </a:xfrm>
                    <a:prstGeom prst="rect">
                      <a:avLst/>
                    </a:prstGeom>
                  </pic:spPr>
                </pic:pic>
              </a:graphicData>
            </a:graphic>
          </wp:inline>
        </w:drawing>
      </w:r>
    </w:p>
    <w:p w14:paraId="19F0D00C" w14:textId="72ED6ADC" w:rsidR="00D76BB4" w:rsidRDefault="00D76BB4" w:rsidP="00740074">
      <w:pPr>
        <w:pStyle w:val="Header"/>
        <w:keepNext/>
        <w:keepLines/>
        <w:tabs>
          <w:tab w:val="clear" w:pos="4320"/>
          <w:tab w:val="clear" w:pos="8640"/>
        </w:tabs>
      </w:pPr>
    </w:p>
    <w:sectPr w:rsidR="00D76BB4"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3642" w14:textId="77777777" w:rsidR="002D2712" w:rsidRDefault="002D2712">
      <w:r>
        <w:separator/>
      </w:r>
    </w:p>
  </w:endnote>
  <w:endnote w:type="continuationSeparator" w:id="0">
    <w:p w14:paraId="5FC87910" w14:textId="77777777" w:rsidR="002D2712" w:rsidRDefault="002D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7F148" w14:textId="77777777" w:rsidR="002D2712" w:rsidRDefault="002D2712">
      <w:r>
        <w:separator/>
      </w:r>
    </w:p>
  </w:footnote>
  <w:footnote w:type="continuationSeparator" w:id="0">
    <w:p w14:paraId="27F56CD1" w14:textId="77777777" w:rsidR="002D2712" w:rsidRDefault="002D2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27150028"/>
    <w:multiLevelType w:val="multilevel"/>
    <w:tmpl w:val="36B0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D061B"/>
    <w:multiLevelType w:val="multilevel"/>
    <w:tmpl w:val="CA44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E7A42"/>
    <w:multiLevelType w:val="multilevel"/>
    <w:tmpl w:val="2F16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459260">
    <w:abstractNumId w:val="9"/>
  </w:num>
  <w:num w:numId="2" w16cid:durableId="484787568">
    <w:abstractNumId w:val="7"/>
  </w:num>
  <w:num w:numId="3" w16cid:durableId="1981615168">
    <w:abstractNumId w:val="6"/>
  </w:num>
  <w:num w:numId="4" w16cid:durableId="27269231">
    <w:abstractNumId w:val="5"/>
  </w:num>
  <w:num w:numId="5" w16cid:durableId="541327707">
    <w:abstractNumId w:val="4"/>
  </w:num>
  <w:num w:numId="6" w16cid:durableId="1140149182">
    <w:abstractNumId w:val="8"/>
  </w:num>
  <w:num w:numId="7" w16cid:durableId="1787045886">
    <w:abstractNumId w:val="3"/>
  </w:num>
  <w:num w:numId="8" w16cid:durableId="1493641208">
    <w:abstractNumId w:val="2"/>
  </w:num>
  <w:num w:numId="9" w16cid:durableId="1929924170">
    <w:abstractNumId w:val="1"/>
  </w:num>
  <w:num w:numId="10" w16cid:durableId="2136212508">
    <w:abstractNumId w:val="0"/>
  </w:num>
  <w:num w:numId="11" w16cid:durableId="2049186127">
    <w:abstractNumId w:val="14"/>
  </w:num>
  <w:num w:numId="12" w16cid:durableId="482695060">
    <w:abstractNumId w:val="13"/>
  </w:num>
  <w:num w:numId="13" w16cid:durableId="12828572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2467E"/>
    <w:rsid w:val="00263D8E"/>
    <w:rsid w:val="00267904"/>
    <w:rsid w:val="00272DDC"/>
    <w:rsid w:val="00290966"/>
    <w:rsid w:val="00290B40"/>
    <w:rsid w:val="002A0E97"/>
    <w:rsid w:val="002A7C5E"/>
    <w:rsid w:val="002D2712"/>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78B6"/>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4081F"/>
    <w:rsid w:val="00651CFC"/>
    <w:rsid w:val="00657A13"/>
    <w:rsid w:val="0069127E"/>
    <w:rsid w:val="006C12D7"/>
    <w:rsid w:val="006C221B"/>
    <w:rsid w:val="006C312A"/>
    <w:rsid w:val="006E198A"/>
    <w:rsid w:val="006E69DA"/>
    <w:rsid w:val="00733FE2"/>
    <w:rsid w:val="00740074"/>
    <w:rsid w:val="00745367"/>
    <w:rsid w:val="00746C69"/>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45981332">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947</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2023-03-03T02:23:00Z</dcterms:created>
  <dcterms:modified xsi:type="dcterms:W3CDTF">2023-03-03T03:15:00Z</dcterms:modified>
</cp:coreProperties>
</file>